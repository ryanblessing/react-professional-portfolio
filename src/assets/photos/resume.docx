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5E5AC" w14:textId="420E991D" w:rsidR="00D77DF6" w:rsidRDefault="00192325" w:rsidP="00192325">
      <w:pPr>
        <w:rPr>
          <w:b/>
          <w:bCs/>
          <w:sz w:val="28"/>
          <w:szCs w:val="28"/>
        </w:rPr>
      </w:pPr>
      <w:r>
        <w:rPr>
          <w:b/>
          <w:bCs/>
          <w:sz w:val="28"/>
          <w:szCs w:val="28"/>
        </w:rPr>
        <w:t>Ryan Blessing</w:t>
      </w:r>
    </w:p>
    <w:p w14:paraId="4514C893" w14:textId="1DC90B78" w:rsidR="00192325" w:rsidRDefault="00192325" w:rsidP="00192325">
      <w:pPr>
        <w:rPr>
          <w:szCs w:val="18"/>
        </w:rPr>
      </w:pPr>
      <w:r>
        <w:rPr>
          <w:szCs w:val="18"/>
        </w:rPr>
        <w:t>Junior Web Developer</w:t>
      </w:r>
    </w:p>
    <w:p w14:paraId="44C9AEAB" w14:textId="77777777" w:rsidR="00192325" w:rsidRPr="00192325" w:rsidRDefault="00192325" w:rsidP="00192325">
      <w:pPr>
        <w:rPr>
          <w:szCs w:val="18"/>
        </w:rPr>
      </w:pPr>
    </w:p>
    <w:tbl>
      <w:tblPr>
        <w:tblpPr w:leftFromText="180" w:rightFromText="180" w:vertAnchor="page" w:horzAnchor="margin" w:tblpY="1666"/>
        <w:tblW w:w="11180" w:type="dxa"/>
        <w:tblLayout w:type="fixed"/>
        <w:tblCellMar>
          <w:left w:w="115" w:type="dxa"/>
          <w:right w:w="115" w:type="dxa"/>
        </w:tblCellMar>
        <w:tblLook w:val="04A0" w:firstRow="1" w:lastRow="0" w:firstColumn="1" w:lastColumn="0" w:noHBand="0" w:noVBand="1"/>
      </w:tblPr>
      <w:tblGrid>
        <w:gridCol w:w="3730"/>
        <w:gridCol w:w="746"/>
        <w:gridCol w:w="6704"/>
      </w:tblGrid>
      <w:tr w:rsidR="00192325" w14:paraId="58C2F79A" w14:textId="77777777" w:rsidTr="00192325">
        <w:trPr>
          <w:trHeight w:val="4786"/>
        </w:trPr>
        <w:tc>
          <w:tcPr>
            <w:tcW w:w="3730" w:type="dxa"/>
          </w:tcPr>
          <w:sdt>
            <w:sdtPr>
              <w:id w:val="-1711873194"/>
              <w:placeholder>
                <w:docPart w:val="0FA641B62A654E0993EE4E8F79296DAE"/>
              </w:placeholder>
              <w:temporary/>
              <w:showingPlcHdr/>
              <w15:appearance w15:val="hidden"/>
            </w:sdtPr>
            <w:sdtContent>
              <w:p w14:paraId="42971CD2" w14:textId="77777777" w:rsidR="00192325" w:rsidRDefault="00192325" w:rsidP="00192325">
                <w:pPr>
                  <w:pStyle w:val="Heading3"/>
                </w:pPr>
                <w:r w:rsidRPr="002D5228">
                  <w:rPr>
                    <w:sz w:val="24"/>
                  </w:rPr>
                  <w:t>Profile</w:t>
                </w:r>
              </w:p>
            </w:sdtContent>
          </w:sdt>
          <w:p w14:paraId="3A398EEA" w14:textId="77777777" w:rsidR="00192325" w:rsidRDefault="00192325" w:rsidP="00192325">
            <w:r>
              <w:t xml:space="preserve">     Relocated to the Nashville area three years ago, ready to begin my career as a Junior Web Developer. Professional, effective communicator with proven ability to succeed in high stress, mentally demanding positions. </w:t>
            </w:r>
          </w:p>
          <w:p w14:paraId="4D2C6CB1" w14:textId="77777777" w:rsidR="00192325" w:rsidRDefault="00192325" w:rsidP="00192325">
            <w:r>
              <w:t xml:space="preserve">     Prior experience in security, personal training, and construction with motivation to pursue a career as a Web Developer/ Software Engineer. Open schedule with full-time, immediate availability.</w:t>
            </w:r>
          </w:p>
          <w:p w14:paraId="3C52994B" w14:textId="77777777" w:rsidR="00192325" w:rsidRDefault="00192325" w:rsidP="00192325">
            <w:r>
              <w:t xml:space="preserve">    Over the years I have tried a lot of new opportunities and have learned many different skills that I carry with me everywhere I go. I’m a true believer in open dialogue and communication being the keys for not only personal success in life, but also the keys to success in business no matter where you are at. </w:t>
            </w:r>
          </w:p>
          <w:p w14:paraId="47CFA7AA" w14:textId="77777777" w:rsidR="00192325" w:rsidRDefault="00192325" w:rsidP="00192325"/>
          <w:sdt>
            <w:sdtPr>
              <w:id w:val="-1954003311"/>
              <w:placeholder>
                <w:docPart w:val="37A5D116970F44CD9520228505C395F3"/>
              </w:placeholder>
              <w:temporary/>
              <w:showingPlcHdr/>
              <w15:appearance w15:val="hidden"/>
            </w:sdtPr>
            <w:sdtContent>
              <w:p w14:paraId="0460014C" w14:textId="77777777" w:rsidR="00192325" w:rsidRPr="00CB0055" w:rsidRDefault="00192325" w:rsidP="00192325">
                <w:pPr>
                  <w:pStyle w:val="Heading3"/>
                </w:pPr>
                <w:r w:rsidRPr="00CB0055">
                  <w:t>Contact</w:t>
                </w:r>
              </w:p>
            </w:sdtContent>
          </w:sdt>
          <w:sdt>
            <w:sdtPr>
              <w:id w:val="1111563247"/>
              <w:placeholder>
                <w:docPart w:val="DD0381E28182452A974A8ECD45163029"/>
              </w:placeholder>
              <w:temporary/>
              <w:showingPlcHdr/>
              <w15:appearance w15:val="hidden"/>
            </w:sdtPr>
            <w:sdtContent>
              <w:p w14:paraId="721E8098" w14:textId="77777777" w:rsidR="00192325" w:rsidRDefault="00192325" w:rsidP="00192325">
                <w:r w:rsidRPr="004D3011">
                  <w:t>PHONE:</w:t>
                </w:r>
              </w:p>
            </w:sdtContent>
          </w:sdt>
          <w:p w14:paraId="17384C12" w14:textId="77777777" w:rsidR="00192325" w:rsidRDefault="00192325" w:rsidP="00192325">
            <w:r>
              <w:t>805-458-6799</w:t>
            </w:r>
          </w:p>
          <w:p w14:paraId="65CB03F6" w14:textId="77777777" w:rsidR="00192325" w:rsidRPr="004D3011" w:rsidRDefault="00192325" w:rsidP="00192325"/>
          <w:sdt>
            <w:sdtPr>
              <w:id w:val="67859272"/>
              <w:placeholder>
                <w:docPart w:val="FD2BD8264BC84A1282F9784EC43C14E1"/>
              </w:placeholder>
              <w:temporary/>
              <w:showingPlcHdr/>
              <w15:appearance w15:val="hidden"/>
            </w:sdtPr>
            <w:sdtContent>
              <w:p w14:paraId="3863E1C3" w14:textId="77777777" w:rsidR="00192325" w:rsidRDefault="00192325" w:rsidP="00192325">
                <w:r w:rsidRPr="004D3011">
                  <w:t>WEBSITE:</w:t>
                </w:r>
              </w:p>
            </w:sdtContent>
          </w:sdt>
          <w:p w14:paraId="6AD8D72B" w14:textId="77777777" w:rsidR="00192325" w:rsidRDefault="00192325" w:rsidP="00192325">
            <w:r>
              <w:t>GitHub:</w:t>
            </w:r>
          </w:p>
          <w:p w14:paraId="1BC38AF4" w14:textId="77777777" w:rsidR="00192325" w:rsidRDefault="00192325" w:rsidP="00192325">
            <w:hyperlink r:id="rId11" w:history="1">
              <w:r w:rsidRPr="001A0A77">
                <w:rPr>
                  <w:rStyle w:val="Hyperlink"/>
                </w:rPr>
                <w:t>https://github.com/ryanblessing</w:t>
              </w:r>
            </w:hyperlink>
          </w:p>
          <w:p w14:paraId="37B66FB5" w14:textId="77777777" w:rsidR="00192325" w:rsidRDefault="00192325" w:rsidP="00192325"/>
          <w:p w14:paraId="6CE84E04" w14:textId="77777777" w:rsidR="00192325" w:rsidRDefault="00192325" w:rsidP="00192325">
            <w:r>
              <w:t>LinkedIn:</w:t>
            </w:r>
          </w:p>
          <w:p w14:paraId="2705D26F" w14:textId="77777777" w:rsidR="00192325" w:rsidRDefault="00192325" w:rsidP="00192325">
            <w:r w:rsidRPr="00BC1B4B">
              <w:t>https://www.linkedin.com/in/ryan-blessing89/</w:t>
            </w:r>
          </w:p>
          <w:p w14:paraId="2566C438" w14:textId="77777777" w:rsidR="00192325" w:rsidRDefault="00192325" w:rsidP="00192325"/>
          <w:p w14:paraId="72824E4A" w14:textId="77777777" w:rsidR="00192325" w:rsidRDefault="00192325" w:rsidP="00192325">
            <w:r>
              <w:t xml:space="preserve">Email: </w:t>
            </w:r>
          </w:p>
          <w:p w14:paraId="0C0264B2" w14:textId="77777777" w:rsidR="00192325" w:rsidRDefault="00192325" w:rsidP="00192325">
            <w:r>
              <w:t>Ryanblessing20@yahoo.com</w:t>
            </w:r>
          </w:p>
          <w:p w14:paraId="52DDC539" w14:textId="77777777" w:rsidR="00192325" w:rsidRDefault="00192325" w:rsidP="00192325">
            <w:pPr>
              <w:pStyle w:val="Heading3"/>
            </w:pPr>
          </w:p>
        </w:tc>
        <w:tc>
          <w:tcPr>
            <w:tcW w:w="746" w:type="dxa"/>
          </w:tcPr>
          <w:p w14:paraId="20E3FD44" w14:textId="77777777" w:rsidR="00192325" w:rsidRDefault="00192325" w:rsidP="00192325">
            <w:pPr>
              <w:tabs>
                <w:tab w:val="left" w:pos="990"/>
              </w:tabs>
            </w:pPr>
          </w:p>
        </w:tc>
        <w:tc>
          <w:tcPr>
            <w:tcW w:w="6704" w:type="dxa"/>
          </w:tcPr>
          <w:sdt>
            <w:sdtPr>
              <w:id w:val="1049110328"/>
              <w:placeholder>
                <w:docPart w:val="9946EA5CE3EC4691BB9473367ABBFCBF"/>
              </w:placeholder>
              <w:temporary/>
              <w:showingPlcHdr/>
              <w15:appearance w15:val="hidden"/>
            </w:sdtPr>
            <w:sdtContent>
              <w:p w14:paraId="6577E035" w14:textId="77777777" w:rsidR="00192325" w:rsidRDefault="00192325" w:rsidP="00192325">
                <w:pPr>
                  <w:pStyle w:val="Heading2"/>
                </w:pPr>
                <w:r w:rsidRPr="002D5228">
                  <w:rPr>
                    <w:sz w:val="24"/>
                    <w:szCs w:val="24"/>
                  </w:rPr>
                  <w:t>EDUCATION</w:t>
                </w:r>
              </w:p>
            </w:sdtContent>
          </w:sdt>
          <w:p w14:paraId="42E14E89" w14:textId="77777777" w:rsidR="00192325" w:rsidRPr="00036450" w:rsidRDefault="00192325" w:rsidP="00192325">
            <w:pPr>
              <w:pStyle w:val="Heading4"/>
            </w:pPr>
            <w:r>
              <w:t>Vanderbilt Coding Bootcamps</w:t>
            </w:r>
          </w:p>
          <w:p w14:paraId="588EAC38" w14:textId="77777777" w:rsidR="00192325" w:rsidRPr="00B359E4" w:rsidRDefault="00192325" w:rsidP="00192325">
            <w:pPr>
              <w:pStyle w:val="Date"/>
            </w:pPr>
            <w:r>
              <w:t>April</w:t>
            </w:r>
            <w:r w:rsidRPr="00B359E4">
              <w:t xml:space="preserve"> </w:t>
            </w:r>
            <w:r>
              <w:t>2021 –</w:t>
            </w:r>
            <w:r w:rsidRPr="00B359E4">
              <w:t xml:space="preserve"> </w:t>
            </w:r>
            <w:r>
              <w:t>September 2021</w:t>
            </w:r>
          </w:p>
          <w:p w14:paraId="7471C100" w14:textId="77777777" w:rsidR="00192325" w:rsidRDefault="00192325" w:rsidP="00192325"/>
          <w:p w14:paraId="4B0602FA" w14:textId="77777777" w:rsidR="00192325" w:rsidRPr="00B359E4" w:rsidRDefault="00192325" w:rsidP="00192325">
            <w:pPr>
              <w:pStyle w:val="Heading4"/>
            </w:pPr>
            <w:r>
              <w:t>Arroyo Grande High School</w:t>
            </w:r>
          </w:p>
          <w:p w14:paraId="40AD12E7" w14:textId="77777777" w:rsidR="00192325" w:rsidRDefault="00192325" w:rsidP="00192325">
            <w:pPr>
              <w:pStyle w:val="Date"/>
            </w:pPr>
            <w:r>
              <w:t>2004</w:t>
            </w:r>
            <w:r w:rsidRPr="00B359E4">
              <w:t xml:space="preserve"> - </w:t>
            </w:r>
            <w:r>
              <w:t>2008</w:t>
            </w:r>
          </w:p>
          <w:sdt>
            <w:sdtPr>
              <w:id w:val="1001553383"/>
              <w:placeholder>
                <w:docPart w:val="60878951FA8A43948765790154BF56AC"/>
              </w:placeholder>
              <w:temporary/>
              <w:showingPlcHdr/>
              <w15:appearance w15:val="hidden"/>
            </w:sdtPr>
            <w:sdtContent>
              <w:p w14:paraId="4ABAF8D7" w14:textId="77777777" w:rsidR="00192325" w:rsidRDefault="00192325" w:rsidP="00192325">
                <w:pPr>
                  <w:pStyle w:val="Heading2"/>
                </w:pPr>
                <w:r w:rsidRPr="00036450">
                  <w:t>WORK EXPERIENCE</w:t>
                </w:r>
              </w:p>
            </w:sdtContent>
          </w:sdt>
          <w:p w14:paraId="01E9308B" w14:textId="77777777" w:rsidR="00192325" w:rsidRDefault="00192325" w:rsidP="00192325">
            <w:pPr>
              <w:pStyle w:val="Heading4"/>
            </w:pPr>
            <w:r>
              <w:t xml:space="preserve"> Assistant General Manager</w:t>
            </w:r>
          </w:p>
          <w:p w14:paraId="69F7EF34" w14:textId="77777777" w:rsidR="00192325" w:rsidRPr="007C4E5F" w:rsidRDefault="00192325" w:rsidP="00192325">
            <w:r>
              <w:t>Jonathan’s Grille – Hendersonville, LLC</w:t>
            </w:r>
          </w:p>
          <w:p w14:paraId="67A08C43" w14:textId="77777777" w:rsidR="00192325" w:rsidRPr="00036450" w:rsidRDefault="00192325" w:rsidP="00192325">
            <w:pPr>
              <w:pStyle w:val="Date"/>
            </w:pPr>
            <w:r>
              <w:t xml:space="preserve">June 2020 </w:t>
            </w:r>
            <w:r w:rsidRPr="00036450">
              <w:t>–</w:t>
            </w:r>
            <w:r>
              <w:t xml:space="preserve"> Present</w:t>
            </w:r>
          </w:p>
          <w:p w14:paraId="1531C62D" w14:textId="77777777" w:rsidR="00192325" w:rsidRDefault="00192325" w:rsidP="00192325"/>
          <w:p w14:paraId="318C6C0A" w14:textId="77777777" w:rsidR="00192325" w:rsidRDefault="00192325" w:rsidP="00192325">
            <w:r>
              <w:t>As an Assistant Manager, it is my job to effectively communicate with our staff about all current events happening within our restaurant, ensure that our product goes out fast, and accurate, ensure that our guest is enjoying their time while they are with us and making sure that our servers can keep up with their responsibilities to our guest and the restaurant.</w:t>
            </w:r>
            <w:r w:rsidRPr="00036450">
              <w:t xml:space="preserve"> </w:t>
            </w:r>
          </w:p>
          <w:p w14:paraId="73197E3E" w14:textId="77777777" w:rsidR="00192325" w:rsidRDefault="00192325" w:rsidP="00192325"/>
          <w:p w14:paraId="340CFCB9" w14:textId="77777777" w:rsidR="00192325" w:rsidRDefault="00192325" w:rsidP="00192325">
            <w:pPr>
              <w:pStyle w:val="Heading4"/>
            </w:pPr>
            <w:r>
              <w:t>Iron Workers Local Union 492</w:t>
            </w:r>
            <w:r w:rsidRPr="004D3011">
              <w:t xml:space="preserve">  </w:t>
            </w:r>
          </w:p>
          <w:p w14:paraId="714803C5" w14:textId="77777777" w:rsidR="00192325" w:rsidRPr="007C4E5F" w:rsidRDefault="00192325" w:rsidP="00192325">
            <w:r>
              <w:t>Apprentice</w:t>
            </w:r>
          </w:p>
          <w:p w14:paraId="72C5901A" w14:textId="77777777" w:rsidR="00192325" w:rsidRPr="004D3011" w:rsidRDefault="00192325" w:rsidP="00192325">
            <w:pPr>
              <w:pStyle w:val="Date"/>
            </w:pPr>
            <w:r>
              <w:t xml:space="preserve">September 2019 </w:t>
            </w:r>
            <w:r w:rsidRPr="004D3011">
              <w:t>–</w:t>
            </w:r>
            <w:r>
              <w:t xml:space="preserve"> June 2020</w:t>
            </w:r>
          </w:p>
          <w:p w14:paraId="2036393F" w14:textId="77777777" w:rsidR="00192325" w:rsidRDefault="00192325" w:rsidP="00192325"/>
          <w:p w14:paraId="5B3EECD8" w14:textId="77777777" w:rsidR="00192325" w:rsidRDefault="00192325" w:rsidP="00192325">
            <w:pPr>
              <w:pStyle w:val="Heading4"/>
            </w:pPr>
            <w:r>
              <w:t>Carpenters Union 223</w:t>
            </w:r>
            <w:r w:rsidRPr="004D3011">
              <w:t xml:space="preserve">  </w:t>
            </w:r>
          </w:p>
          <w:p w14:paraId="1810F4D6" w14:textId="77777777" w:rsidR="00192325" w:rsidRPr="00BC1B4B" w:rsidRDefault="00192325" w:rsidP="00192325">
            <w:r>
              <w:t>Apprentice</w:t>
            </w:r>
          </w:p>
          <w:p w14:paraId="5D8D6B77" w14:textId="77777777" w:rsidR="00192325" w:rsidRPr="004D3011" w:rsidRDefault="00192325" w:rsidP="00192325">
            <w:pPr>
              <w:pStyle w:val="Date"/>
            </w:pPr>
            <w:r>
              <w:t xml:space="preserve">June 2018 </w:t>
            </w:r>
            <w:r w:rsidRPr="004D3011">
              <w:t>–</w:t>
            </w:r>
            <w:r>
              <w:t xml:space="preserve"> September 2019</w:t>
            </w:r>
          </w:p>
          <w:p w14:paraId="15609724" w14:textId="77777777" w:rsidR="00192325" w:rsidRDefault="00192325" w:rsidP="00192325"/>
          <w:p w14:paraId="3592EA90" w14:textId="77777777" w:rsidR="00192325" w:rsidRDefault="00192325" w:rsidP="00192325">
            <w:pPr>
              <w:pStyle w:val="Heading2"/>
            </w:pPr>
            <w:r>
              <w:t>Skills</w:t>
            </w:r>
          </w:p>
          <w:p w14:paraId="603D6FC6" w14:textId="77777777" w:rsidR="00192325" w:rsidRDefault="00192325" w:rsidP="00192325">
            <w:pPr>
              <w:pStyle w:val="ListParagraph"/>
              <w:numPr>
                <w:ilvl w:val="0"/>
                <w:numId w:val="9"/>
              </w:numPr>
            </w:pPr>
            <w:r>
              <w:t>Html</w:t>
            </w:r>
          </w:p>
          <w:p w14:paraId="2FF5FA7D" w14:textId="77777777" w:rsidR="00192325" w:rsidRDefault="00192325" w:rsidP="00192325">
            <w:pPr>
              <w:pStyle w:val="ListParagraph"/>
              <w:numPr>
                <w:ilvl w:val="0"/>
                <w:numId w:val="9"/>
              </w:numPr>
            </w:pPr>
            <w:r>
              <w:t>CSS</w:t>
            </w:r>
          </w:p>
          <w:p w14:paraId="0A97550C" w14:textId="77777777" w:rsidR="00192325" w:rsidRDefault="00192325" w:rsidP="00192325">
            <w:pPr>
              <w:pStyle w:val="ListParagraph"/>
              <w:numPr>
                <w:ilvl w:val="0"/>
                <w:numId w:val="9"/>
              </w:numPr>
            </w:pPr>
            <w:r>
              <w:t>JavaScript</w:t>
            </w:r>
          </w:p>
          <w:p w14:paraId="6AA65359" w14:textId="77777777" w:rsidR="00192325" w:rsidRDefault="00192325" w:rsidP="00192325">
            <w:pPr>
              <w:pStyle w:val="ListParagraph"/>
              <w:numPr>
                <w:ilvl w:val="0"/>
                <w:numId w:val="9"/>
              </w:numPr>
            </w:pPr>
            <w:r>
              <w:t>Object Oriented Programming</w:t>
            </w:r>
          </w:p>
          <w:p w14:paraId="09D85AB2" w14:textId="77777777" w:rsidR="00192325" w:rsidRDefault="00192325" w:rsidP="00192325">
            <w:pPr>
              <w:pStyle w:val="ListParagraph"/>
              <w:numPr>
                <w:ilvl w:val="0"/>
                <w:numId w:val="9"/>
              </w:numPr>
            </w:pPr>
            <w:r>
              <w:t>MySQL</w:t>
            </w:r>
          </w:p>
          <w:p w14:paraId="4C1C1E94" w14:textId="77777777" w:rsidR="00192325" w:rsidRDefault="00192325" w:rsidP="00192325">
            <w:pPr>
              <w:pStyle w:val="ListParagraph"/>
              <w:numPr>
                <w:ilvl w:val="0"/>
                <w:numId w:val="9"/>
              </w:numPr>
            </w:pPr>
            <w:r>
              <w:t>JQUERY</w:t>
            </w:r>
          </w:p>
          <w:p w14:paraId="6DCDEB48" w14:textId="77777777" w:rsidR="00192325" w:rsidRDefault="00192325" w:rsidP="00192325">
            <w:pPr>
              <w:pStyle w:val="ListParagraph"/>
              <w:numPr>
                <w:ilvl w:val="0"/>
                <w:numId w:val="9"/>
              </w:numPr>
            </w:pPr>
            <w:r>
              <w:t>Bootstrap</w:t>
            </w:r>
          </w:p>
          <w:p w14:paraId="0FC808FE" w14:textId="77777777" w:rsidR="00192325" w:rsidRDefault="00192325" w:rsidP="00192325">
            <w:pPr>
              <w:pStyle w:val="ListParagraph"/>
              <w:numPr>
                <w:ilvl w:val="0"/>
                <w:numId w:val="9"/>
              </w:numPr>
            </w:pPr>
            <w:r>
              <w:t>MERN Stack- MongoDB, Express.js, React, Node.js</w:t>
            </w:r>
          </w:p>
          <w:p w14:paraId="080DB80B" w14:textId="77777777" w:rsidR="00192325" w:rsidRDefault="00192325" w:rsidP="00192325">
            <w:pPr>
              <w:pStyle w:val="ListParagraph"/>
            </w:pPr>
          </w:p>
          <w:p w14:paraId="115A2137" w14:textId="77777777" w:rsidR="00192325" w:rsidRDefault="00192325" w:rsidP="00192325">
            <w:pPr>
              <w:pStyle w:val="ListParagraph"/>
            </w:pPr>
          </w:p>
          <w:p w14:paraId="49B8FCB1" w14:textId="77777777" w:rsidR="00192325" w:rsidRPr="00BC1B4B" w:rsidRDefault="00192325" w:rsidP="00192325">
            <w:pPr>
              <w:pStyle w:val="Heading2"/>
            </w:pPr>
            <w:r>
              <w:t>Objective</w:t>
            </w:r>
          </w:p>
        </w:tc>
      </w:tr>
      <w:tr w:rsidR="00192325" w14:paraId="711A4B8B" w14:textId="77777777" w:rsidTr="00192325">
        <w:trPr>
          <w:trHeight w:val="244"/>
        </w:trPr>
        <w:tc>
          <w:tcPr>
            <w:tcW w:w="3730" w:type="dxa"/>
          </w:tcPr>
          <w:p w14:paraId="4AA1BEF6" w14:textId="77777777" w:rsidR="00192325" w:rsidRPr="004D3011" w:rsidRDefault="00192325" w:rsidP="00192325">
            <w:pPr>
              <w:ind w:left="5040"/>
            </w:pPr>
          </w:p>
        </w:tc>
        <w:tc>
          <w:tcPr>
            <w:tcW w:w="746" w:type="dxa"/>
          </w:tcPr>
          <w:p w14:paraId="3A27D269" w14:textId="77777777" w:rsidR="00192325" w:rsidRDefault="00192325" w:rsidP="00192325">
            <w:pPr>
              <w:tabs>
                <w:tab w:val="left" w:pos="990"/>
              </w:tabs>
            </w:pPr>
          </w:p>
        </w:tc>
        <w:tc>
          <w:tcPr>
            <w:tcW w:w="6704" w:type="dxa"/>
          </w:tcPr>
          <w:p w14:paraId="24BFE754" w14:textId="77777777" w:rsidR="00192325" w:rsidRPr="002D5228" w:rsidRDefault="00192325" w:rsidP="00192325">
            <w:pPr>
              <w:rPr>
                <w:color w:val="000000" w:themeColor="text1"/>
              </w:rPr>
            </w:pPr>
            <w:r>
              <w:rPr>
                <w:color w:val="000000" w:themeColor="text1"/>
              </w:rPr>
              <w:t xml:space="preserve">To find a Job that is dedicated to their mission and their employees. To put forth my work as a coder to help create others dreams through Web Design. To continue to grow as a web Developer and as a person. </w:t>
            </w:r>
          </w:p>
        </w:tc>
      </w:tr>
    </w:tbl>
    <w:p w14:paraId="38AB3896" w14:textId="77777777" w:rsidR="0043117B" w:rsidRDefault="005E4BBA" w:rsidP="000C45FF">
      <w:pPr>
        <w:tabs>
          <w:tab w:val="left" w:pos="990"/>
        </w:tabs>
      </w:pPr>
    </w:p>
    <w:sectPr w:rsidR="0043117B"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E4E11" w14:textId="77777777" w:rsidR="005E4BBA" w:rsidRDefault="005E4BBA" w:rsidP="000C45FF">
      <w:r>
        <w:separator/>
      </w:r>
    </w:p>
  </w:endnote>
  <w:endnote w:type="continuationSeparator" w:id="0">
    <w:p w14:paraId="6268AAA7" w14:textId="77777777" w:rsidR="005E4BBA" w:rsidRDefault="005E4BB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7E672" w14:textId="77777777" w:rsidR="005E4BBA" w:rsidRDefault="005E4BBA" w:rsidP="000C45FF">
      <w:r>
        <w:separator/>
      </w:r>
    </w:p>
  </w:footnote>
  <w:footnote w:type="continuationSeparator" w:id="0">
    <w:p w14:paraId="616DB201" w14:textId="77777777" w:rsidR="005E4BBA" w:rsidRDefault="005E4BB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A19B9" w14:textId="77777777" w:rsidR="000C45FF" w:rsidRDefault="000C45FF">
    <w:pPr>
      <w:pStyle w:val="Header"/>
    </w:pPr>
    <w:r>
      <w:rPr>
        <w:noProof/>
      </w:rPr>
      <w:drawing>
        <wp:anchor distT="0" distB="0" distL="114300" distR="114300" simplePos="0" relativeHeight="251658240" behindDoc="1" locked="0" layoutInCell="1" allowOverlap="1" wp14:anchorId="3FC0EAFD" wp14:editId="6703B8B6">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3EAC"/>
    <w:multiLevelType w:val="hybridMultilevel"/>
    <w:tmpl w:val="2B4A41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525F1F"/>
    <w:multiLevelType w:val="hybridMultilevel"/>
    <w:tmpl w:val="16B44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12D43"/>
    <w:multiLevelType w:val="hybridMultilevel"/>
    <w:tmpl w:val="5454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1590A"/>
    <w:multiLevelType w:val="hybridMultilevel"/>
    <w:tmpl w:val="1BBEAA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3D08FA"/>
    <w:multiLevelType w:val="hybridMultilevel"/>
    <w:tmpl w:val="2230E9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496DC0"/>
    <w:multiLevelType w:val="hybridMultilevel"/>
    <w:tmpl w:val="7A0E0E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A22FF3"/>
    <w:multiLevelType w:val="hybridMultilevel"/>
    <w:tmpl w:val="6C56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349A5"/>
    <w:multiLevelType w:val="hybridMultilevel"/>
    <w:tmpl w:val="034CB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AF5342"/>
    <w:multiLevelType w:val="hybridMultilevel"/>
    <w:tmpl w:val="C560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7"/>
  </w:num>
  <w:num w:numId="5">
    <w:abstractNumId w:val="6"/>
  </w:num>
  <w:num w:numId="6">
    <w:abstractNumId w:val="4"/>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5F"/>
    <w:rsid w:val="00036450"/>
    <w:rsid w:val="00094499"/>
    <w:rsid w:val="000C45FF"/>
    <w:rsid w:val="000E3FD1"/>
    <w:rsid w:val="00112054"/>
    <w:rsid w:val="001525E1"/>
    <w:rsid w:val="00180329"/>
    <w:rsid w:val="0019001F"/>
    <w:rsid w:val="00192325"/>
    <w:rsid w:val="001A74A5"/>
    <w:rsid w:val="001B2ABD"/>
    <w:rsid w:val="001E0391"/>
    <w:rsid w:val="001E1759"/>
    <w:rsid w:val="001F1ECC"/>
    <w:rsid w:val="002400EB"/>
    <w:rsid w:val="00256CF7"/>
    <w:rsid w:val="00281FD5"/>
    <w:rsid w:val="002D5228"/>
    <w:rsid w:val="0030481B"/>
    <w:rsid w:val="003156FC"/>
    <w:rsid w:val="003254B5"/>
    <w:rsid w:val="00340424"/>
    <w:rsid w:val="0037121F"/>
    <w:rsid w:val="003A6B7D"/>
    <w:rsid w:val="003B06CA"/>
    <w:rsid w:val="004071FC"/>
    <w:rsid w:val="00445947"/>
    <w:rsid w:val="004813B3"/>
    <w:rsid w:val="00496591"/>
    <w:rsid w:val="004C63E4"/>
    <w:rsid w:val="004D3011"/>
    <w:rsid w:val="005262AC"/>
    <w:rsid w:val="005E39D5"/>
    <w:rsid w:val="005E4BBA"/>
    <w:rsid w:val="00600670"/>
    <w:rsid w:val="0062123A"/>
    <w:rsid w:val="00646E75"/>
    <w:rsid w:val="006771D0"/>
    <w:rsid w:val="00715FCB"/>
    <w:rsid w:val="00743101"/>
    <w:rsid w:val="007775E1"/>
    <w:rsid w:val="007867A0"/>
    <w:rsid w:val="007927F5"/>
    <w:rsid w:val="007C4E5F"/>
    <w:rsid w:val="00802CA0"/>
    <w:rsid w:val="009260CD"/>
    <w:rsid w:val="00952C25"/>
    <w:rsid w:val="00A2118D"/>
    <w:rsid w:val="00AD76E2"/>
    <w:rsid w:val="00B20152"/>
    <w:rsid w:val="00B359E4"/>
    <w:rsid w:val="00B57D98"/>
    <w:rsid w:val="00B70850"/>
    <w:rsid w:val="00B74E64"/>
    <w:rsid w:val="00BC1B4B"/>
    <w:rsid w:val="00C066B6"/>
    <w:rsid w:val="00C37BA1"/>
    <w:rsid w:val="00C4674C"/>
    <w:rsid w:val="00C506CF"/>
    <w:rsid w:val="00C72BED"/>
    <w:rsid w:val="00C9578B"/>
    <w:rsid w:val="00CB0055"/>
    <w:rsid w:val="00D214E8"/>
    <w:rsid w:val="00D2522B"/>
    <w:rsid w:val="00D422DE"/>
    <w:rsid w:val="00D5459D"/>
    <w:rsid w:val="00D77DF6"/>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D97A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7C4E5F"/>
    <w:pPr>
      <w:ind w:left="720"/>
      <w:contextualSpacing/>
    </w:pPr>
  </w:style>
  <w:style w:type="character" w:styleId="CommentReference">
    <w:name w:val="annotation reference"/>
    <w:basedOn w:val="DefaultParagraphFont"/>
    <w:uiPriority w:val="99"/>
    <w:semiHidden/>
    <w:unhideWhenUsed/>
    <w:rsid w:val="002D5228"/>
    <w:rPr>
      <w:sz w:val="16"/>
      <w:szCs w:val="16"/>
    </w:rPr>
  </w:style>
  <w:style w:type="paragraph" w:styleId="CommentText">
    <w:name w:val="annotation text"/>
    <w:basedOn w:val="Normal"/>
    <w:link w:val="CommentTextChar"/>
    <w:uiPriority w:val="99"/>
    <w:semiHidden/>
    <w:unhideWhenUsed/>
    <w:rsid w:val="002D5228"/>
    <w:rPr>
      <w:sz w:val="20"/>
      <w:szCs w:val="20"/>
    </w:rPr>
  </w:style>
  <w:style w:type="character" w:customStyle="1" w:styleId="CommentTextChar">
    <w:name w:val="Comment Text Char"/>
    <w:basedOn w:val="DefaultParagraphFont"/>
    <w:link w:val="CommentText"/>
    <w:uiPriority w:val="99"/>
    <w:semiHidden/>
    <w:rsid w:val="002D5228"/>
    <w:rPr>
      <w:sz w:val="20"/>
      <w:szCs w:val="20"/>
    </w:rPr>
  </w:style>
  <w:style w:type="paragraph" w:styleId="CommentSubject">
    <w:name w:val="annotation subject"/>
    <w:basedOn w:val="CommentText"/>
    <w:next w:val="CommentText"/>
    <w:link w:val="CommentSubjectChar"/>
    <w:uiPriority w:val="99"/>
    <w:semiHidden/>
    <w:unhideWhenUsed/>
    <w:rsid w:val="002D5228"/>
    <w:rPr>
      <w:b/>
      <w:bCs/>
    </w:rPr>
  </w:style>
  <w:style w:type="character" w:customStyle="1" w:styleId="CommentSubjectChar">
    <w:name w:val="Comment Subject Char"/>
    <w:basedOn w:val="CommentTextChar"/>
    <w:link w:val="CommentSubject"/>
    <w:uiPriority w:val="99"/>
    <w:semiHidden/>
    <w:rsid w:val="002D52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ryanblessin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b\AppData\Local\Microsoft\Office\16.0\DTS\en-US%7b10902462-AAD6-4CBF-98B5-58438A0ED24D%7d\%7bBB58B60F-8CFB-4078-933B-0F13EF7A7252%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A641B62A654E0993EE4E8F79296DAE"/>
        <w:category>
          <w:name w:val="General"/>
          <w:gallery w:val="placeholder"/>
        </w:category>
        <w:types>
          <w:type w:val="bbPlcHdr"/>
        </w:types>
        <w:behaviors>
          <w:behavior w:val="content"/>
        </w:behaviors>
        <w:guid w:val="{D9863700-B522-475E-AA4A-79C84CCE12AE}"/>
      </w:docPartPr>
      <w:docPartBody>
        <w:p w:rsidR="00000000" w:rsidRDefault="00EC7DEE" w:rsidP="00EC7DEE">
          <w:pPr>
            <w:pStyle w:val="0FA641B62A654E0993EE4E8F79296DAE"/>
          </w:pPr>
          <w:r w:rsidRPr="00D5459D">
            <w:t>Profile</w:t>
          </w:r>
        </w:p>
      </w:docPartBody>
    </w:docPart>
    <w:docPart>
      <w:docPartPr>
        <w:name w:val="37A5D116970F44CD9520228505C395F3"/>
        <w:category>
          <w:name w:val="General"/>
          <w:gallery w:val="placeholder"/>
        </w:category>
        <w:types>
          <w:type w:val="bbPlcHdr"/>
        </w:types>
        <w:behaviors>
          <w:behavior w:val="content"/>
        </w:behaviors>
        <w:guid w:val="{0C3F54A7-C101-4D3B-8202-748BAFE92405}"/>
      </w:docPartPr>
      <w:docPartBody>
        <w:p w:rsidR="00000000" w:rsidRDefault="00EC7DEE" w:rsidP="00EC7DEE">
          <w:pPr>
            <w:pStyle w:val="37A5D116970F44CD9520228505C395F3"/>
          </w:pPr>
          <w:r w:rsidRPr="00CB0055">
            <w:t>Contact</w:t>
          </w:r>
        </w:p>
      </w:docPartBody>
    </w:docPart>
    <w:docPart>
      <w:docPartPr>
        <w:name w:val="DD0381E28182452A974A8ECD45163029"/>
        <w:category>
          <w:name w:val="General"/>
          <w:gallery w:val="placeholder"/>
        </w:category>
        <w:types>
          <w:type w:val="bbPlcHdr"/>
        </w:types>
        <w:behaviors>
          <w:behavior w:val="content"/>
        </w:behaviors>
        <w:guid w:val="{43110CB4-1AE8-4950-A389-952D9F3DAC37}"/>
      </w:docPartPr>
      <w:docPartBody>
        <w:p w:rsidR="00000000" w:rsidRDefault="00EC7DEE" w:rsidP="00EC7DEE">
          <w:pPr>
            <w:pStyle w:val="DD0381E28182452A974A8ECD45163029"/>
          </w:pPr>
          <w:r w:rsidRPr="004D3011">
            <w:t>PHONE:</w:t>
          </w:r>
        </w:p>
      </w:docPartBody>
    </w:docPart>
    <w:docPart>
      <w:docPartPr>
        <w:name w:val="FD2BD8264BC84A1282F9784EC43C14E1"/>
        <w:category>
          <w:name w:val="General"/>
          <w:gallery w:val="placeholder"/>
        </w:category>
        <w:types>
          <w:type w:val="bbPlcHdr"/>
        </w:types>
        <w:behaviors>
          <w:behavior w:val="content"/>
        </w:behaviors>
        <w:guid w:val="{AF030C74-87A5-4DB3-870C-AB0850676689}"/>
      </w:docPartPr>
      <w:docPartBody>
        <w:p w:rsidR="00000000" w:rsidRDefault="00EC7DEE" w:rsidP="00EC7DEE">
          <w:pPr>
            <w:pStyle w:val="FD2BD8264BC84A1282F9784EC43C14E1"/>
          </w:pPr>
          <w:r w:rsidRPr="004D3011">
            <w:t>WEBSITE:</w:t>
          </w:r>
        </w:p>
      </w:docPartBody>
    </w:docPart>
    <w:docPart>
      <w:docPartPr>
        <w:name w:val="9946EA5CE3EC4691BB9473367ABBFCBF"/>
        <w:category>
          <w:name w:val="General"/>
          <w:gallery w:val="placeholder"/>
        </w:category>
        <w:types>
          <w:type w:val="bbPlcHdr"/>
        </w:types>
        <w:behaviors>
          <w:behavior w:val="content"/>
        </w:behaviors>
        <w:guid w:val="{69907A6B-17E0-4958-8556-FA6189E908B3}"/>
      </w:docPartPr>
      <w:docPartBody>
        <w:p w:rsidR="00000000" w:rsidRDefault="00EC7DEE" w:rsidP="00EC7DEE">
          <w:pPr>
            <w:pStyle w:val="9946EA5CE3EC4691BB9473367ABBFCBF"/>
          </w:pPr>
          <w:r w:rsidRPr="00036450">
            <w:t>EDUCATION</w:t>
          </w:r>
        </w:p>
      </w:docPartBody>
    </w:docPart>
    <w:docPart>
      <w:docPartPr>
        <w:name w:val="60878951FA8A43948765790154BF56AC"/>
        <w:category>
          <w:name w:val="General"/>
          <w:gallery w:val="placeholder"/>
        </w:category>
        <w:types>
          <w:type w:val="bbPlcHdr"/>
        </w:types>
        <w:behaviors>
          <w:behavior w:val="content"/>
        </w:behaviors>
        <w:guid w:val="{4B91E473-5378-4EC5-B114-15BEC2F73B72}"/>
      </w:docPartPr>
      <w:docPartBody>
        <w:p w:rsidR="00000000" w:rsidRDefault="00EC7DEE" w:rsidP="00EC7DEE">
          <w:pPr>
            <w:pStyle w:val="60878951FA8A43948765790154BF56AC"/>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A1"/>
    <w:rsid w:val="005C3DA9"/>
    <w:rsid w:val="00667804"/>
    <w:rsid w:val="00A373A1"/>
    <w:rsid w:val="00BB6789"/>
    <w:rsid w:val="00EC7DEE"/>
    <w:rsid w:val="00FF3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A373A1"/>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3A1"/>
    <w:rPr>
      <w:color w:val="C45911" w:themeColor="accent2" w:themeShade="BF"/>
      <w:u w:val="single"/>
    </w:rPr>
  </w:style>
  <w:style w:type="character" w:customStyle="1" w:styleId="Heading2Char">
    <w:name w:val="Heading 2 Char"/>
    <w:basedOn w:val="DefaultParagraphFont"/>
    <w:link w:val="Heading2"/>
    <w:uiPriority w:val="9"/>
    <w:rsid w:val="00A373A1"/>
    <w:rPr>
      <w:rFonts w:asciiTheme="majorHAnsi" w:eastAsiaTheme="majorEastAsia" w:hAnsiTheme="majorHAnsi" w:cstheme="majorBidi"/>
      <w:b/>
      <w:bCs/>
      <w:caps/>
      <w:szCs w:val="26"/>
      <w:lang w:eastAsia="ja-JP"/>
    </w:rPr>
  </w:style>
  <w:style w:type="paragraph" w:customStyle="1" w:styleId="1396FACBA96747259F5AA0F51E3374A6">
    <w:name w:val="1396FACBA96747259F5AA0F51E3374A6"/>
    <w:rsid w:val="00A373A1"/>
  </w:style>
  <w:style w:type="paragraph" w:customStyle="1" w:styleId="AD4C02E9AA0848538BD7EC090F9476FD">
    <w:name w:val="AD4C02E9AA0848538BD7EC090F9476FD"/>
    <w:rsid w:val="00A373A1"/>
  </w:style>
  <w:style w:type="paragraph" w:customStyle="1" w:styleId="48408423121845D8A682CCA28F5F840F">
    <w:name w:val="48408423121845D8A682CCA28F5F840F"/>
    <w:rsid w:val="00A373A1"/>
  </w:style>
  <w:style w:type="paragraph" w:customStyle="1" w:styleId="DBE7E88D7C8943D1B84D760D2326840F">
    <w:name w:val="DBE7E88D7C8943D1B84D760D2326840F"/>
    <w:rsid w:val="00A373A1"/>
  </w:style>
  <w:style w:type="paragraph" w:customStyle="1" w:styleId="FBFC804AD77D47EAA9D44856F04F9791">
    <w:name w:val="FBFC804AD77D47EAA9D44856F04F9791"/>
    <w:rsid w:val="00A373A1"/>
  </w:style>
  <w:style w:type="paragraph" w:customStyle="1" w:styleId="005250DDD0D7485784466C350237879A">
    <w:name w:val="005250DDD0D7485784466C350237879A"/>
    <w:rsid w:val="00A373A1"/>
  </w:style>
  <w:style w:type="paragraph" w:customStyle="1" w:styleId="D7BC178AFC00493E95FA7D66AFC335E5">
    <w:name w:val="D7BC178AFC00493E95FA7D66AFC335E5"/>
    <w:rsid w:val="00A373A1"/>
  </w:style>
  <w:style w:type="paragraph" w:customStyle="1" w:styleId="2DC0E80F23D4414BADD61EF22AEDCE79">
    <w:name w:val="2DC0E80F23D4414BADD61EF22AEDCE79"/>
    <w:rsid w:val="00EC7DEE"/>
  </w:style>
  <w:style w:type="paragraph" w:customStyle="1" w:styleId="38B5E3BE571848E48EC2D107C683119F">
    <w:name w:val="38B5E3BE571848E48EC2D107C683119F"/>
    <w:rsid w:val="00EC7DEE"/>
  </w:style>
  <w:style w:type="paragraph" w:customStyle="1" w:styleId="8CD31521A6614719A4BB97F00F913991">
    <w:name w:val="8CD31521A6614719A4BB97F00F913991"/>
    <w:rsid w:val="00EC7DEE"/>
  </w:style>
  <w:style w:type="paragraph" w:customStyle="1" w:styleId="DEC00B45F36B481CBE8646C2DD66228B">
    <w:name w:val="DEC00B45F36B481CBE8646C2DD66228B"/>
    <w:rsid w:val="00EC7DEE"/>
  </w:style>
  <w:style w:type="paragraph" w:customStyle="1" w:styleId="952741B5450C4D3E8A9F4094CC03DEC0">
    <w:name w:val="952741B5450C4D3E8A9F4094CC03DEC0"/>
    <w:rsid w:val="00EC7DEE"/>
  </w:style>
  <w:style w:type="paragraph" w:customStyle="1" w:styleId="CAFA3607BFB94209A24C0DFF9F2D4AD2">
    <w:name w:val="CAFA3607BFB94209A24C0DFF9F2D4AD2"/>
    <w:rsid w:val="00EC7DEE"/>
  </w:style>
  <w:style w:type="paragraph" w:customStyle="1" w:styleId="0ECBFAECF1114B4AA5CA7739F6CF5A50">
    <w:name w:val="0ECBFAECF1114B4AA5CA7739F6CF5A50"/>
    <w:rsid w:val="00EC7DEE"/>
  </w:style>
  <w:style w:type="paragraph" w:customStyle="1" w:styleId="0FA641B62A654E0993EE4E8F79296DAE">
    <w:name w:val="0FA641B62A654E0993EE4E8F79296DAE"/>
    <w:rsid w:val="00EC7DEE"/>
  </w:style>
  <w:style w:type="paragraph" w:customStyle="1" w:styleId="37A5D116970F44CD9520228505C395F3">
    <w:name w:val="37A5D116970F44CD9520228505C395F3"/>
    <w:rsid w:val="00EC7DEE"/>
  </w:style>
  <w:style w:type="paragraph" w:customStyle="1" w:styleId="DD0381E28182452A974A8ECD45163029">
    <w:name w:val="DD0381E28182452A974A8ECD45163029"/>
    <w:rsid w:val="00EC7DEE"/>
  </w:style>
  <w:style w:type="paragraph" w:customStyle="1" w:styleId="FD2BD8264BC84A1282F9784EC43C14E1">
    <w:name w:val="FD2BD8264BC84A1282F9784EC43C14E1"/>
    <w:rsid w:val="00EC7DEE"/>
  </w:style>
  <w:style w:type="paragraph" w:customStyle="1" w:styleId="9946EA5CE3EC4691BB9473367ABBFCBF">
    <w:name w:val="9946EA5CE3EC4691BB9473367ABBFCBF"/>
    <w:rsid w:val="00EC7DEE"/>
  </w:style>
  <w:style w:type="paragraph" w:customStyle="1" w:styleId="60878951FA8A43948765790154BF56AC">
    <w:name w:val="60878951FA8A43948765790154BF56AC"/>
    <w:rsid w:val="00EC7D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DC46977D-B08D-41B0-811F-1E0A9163F1A4}">
  <ds:schemaRefs>
    <ds:schemaRef ds:uri="http://schemas.openxmlformats.org/officeDocument/2006/bibliography"/>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{BB58B60F-8CFB-4078-933B-0F13EF7A7252}tf00546271_win32.dotx</Template>
  <TotalTime>0</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2021-08-24T01:38:00Z</dcterms:created>
  <dcterms:modified xsi:type="dcterms:W3CDTF">2021-08-25T03:14:00Z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